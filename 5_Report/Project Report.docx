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804" w:rsidRDefault="005467DF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804" w:rsidRDefault="005467DF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  <w:lang w:val="en-IN"/>
                              </w:rPr>
                              <w:t>Calculator Application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</w:p>
                          <w:p w:rsidR="004E0804" w:rsidRDefault="004E0804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:rsidR="004E0804" w:rsidRDefault="004E0804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:rsidR="004E0804" w:rsidRDefault="004E0804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:rsidR="004E0804" w:rsidRDefault="004E0804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:rsidR="004E0804" w:rsidRDefault="005467DF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Code: &lt;CODE&gt;</w:t>
                            </w:r>
                          </w:p>
                          <w:p w:rsidR="004E0804" w:rsidRDefault="004E0804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:rsidR="004E0804" w:rsidRDefault="004E080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" filled="f" stroked="f" strokeweight=".5pt">
                <v:textbox>
                  <w:txbxContent>
                    <w:p w:rsidR="004E0804" w:rsidRDefault="005467DF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>
                        <w:rPr>
                          <w:rFonts w:ascii="Arial" w:hAnsi="Arial" w:cs="Arial"/>
                          <w:sz w:val="56"/>
                          <w:lang w:val="en-IN"/>
                        </w:rPr>
                        <w:t>Calculator Application</w:t>
                      </w:r>
                      <w:r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</w:p>
                    <w:p w:rsidR="004E0804" w:rsidRDefault="004E0804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4E0804" w:rsidRDefault="004E0804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4E0804" w:rsidRDefault="004E0804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4E0804" w:rsidRDefault="004E0804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4E0804" w:rsidRDefault="005467DF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Code: &lt;CODE&gt;</w:t>
                      </w:r>
                    </w:p>
                    <w:p w:rsidR="004E0804" w:rsidRDefault="004E0804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4E0804" w:rsidRDefault="004E080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/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  <wps:wsp>
                        <wps:cNvPr id="106" name="Freeform 106"/>
                        <wps:cNvSpPr/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F008DC" id="Group 7" o:spid="_x0000_s1026" style="position:absolute;margin-left:-19pt;margin-top:-38.1pt;width:62.9pt;height:66.5pt;z-index:251662336;mso-position-horizontal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">
                <v:shape id="Freeform 105" o:spid="_x0000_s1027" style="position:absolute;width:12334;height:16208;visibility:visible;mso-wrap-style:square;v-text-anchor:top" coordsize="777,1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k3NsQA&#10;AADcAAAADwAAAGRycy9kb3ducmV2LnhtbERP30vDMBB+H/g/hBN8EZtUmGhtNkQQqg/KOhns7dac&#10;TVlzKU3s6n9vBGFv9/H9vHI9u15MNIbOs4Y8UyCIG286bjV8bl9u7kGEiGyw90wafijAenWxKLEw&#10;/sQbmurYihTCoUANNsahkDI0lhyGzA/Eifvyo8OY4NhKM+Iphbte3ip1Jx12nBosDvRsqTnW307D&#10;YVb5Wz5V1/n2YVnt34+7V/ux0/rqcn56BBFpjmfxv7syab5awt8z6QK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pNzbEAAAA3AAAAA8AAAAAAAAAAAAAAAAAmAIAAGRycy9k&#10;b3ducmV2LnhtbFBLBQYAAAAABAAEAPUAAACJAw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cuucEA&#10;AADcAAAADwAAAGRycy9kb3ducmV2LnhtbERPTWsCMRC9F/wPYYTealIpIlujlIpgaUHUUnocN+Pu&#10;0s3MkkTd/ntTKHibx/uc2aL3rTpTiI2whceRAUVcimu4svC5Xz1MQcWE7LAVJgu/FGExH9zNsHBy&#10;4S2dd6lSOYRjgRbqlLpC61jW5DGOpCPO3FGCx5RhqLQLeMnhvtVjYybaY8O5ocaOXmsqf3Ynb+Ht&#10;I5inw5K/qwNuvrS8r48kYu39sH95BpWoTzfxv3vt8nwzgb9n8gV6f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XLrnBAAAA3AAAAA8AAAAAAAAAAAAAAAAAmAIAAGRycy9kb3du&#10;cmV2LnhtbFBLBQYAAAAABAAEAPUAAACGAw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/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  <wps:wsp>
                        <wps:cNvPr id="102" name="Freeform 102"/>
                        <wps:cNvSpPr/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  <wps:wsp>
                        <wps:cNvPr id="103" name="Freeform 103"/>
                        <wps:cNvSpPr/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427A68" id="Group 10" o:spid="_x0000_s1026" style="position:absolute;margin-left:375.5pt;margin-top:.6pt;width:58.85pt;height:63.7pt;z-index:251663360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">
                <v:shape id="Freeform 101" o:spid="_x0000_s1027" style="position:absolute;left:51058;top:10748;width:12493;height:3937;visibility:visible;mso-wrap-style:square;v-text-anchor:top" coordsize="787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yoMcIA&#10;AADcAAAADwAAAGRycy9kb3ducmV2LnhtbERPTYvCMBC9C/6HMMLeNFVElmqUZWGx4F7qCl6nzdgW&#10;m0k3ibX77zeC4G0e73M2u8G0oifnG8sK5rMEBHFpdcOVgtPP1/QdhA/IGlvLpOCPPOy249EGU23v&#10;nFN/DJWIIexTVFCH0KVS+rImg35mO+LIXawzGCJ0ldQO7zHctHKRJCtpsOHYUGNHnzWV1+PNKHDn&#10;7/3yUGS/lyG/0jnLi355KpR6mwwfaxCBhvASP92ZjvOTOTyeiRfI7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vKgxwgAAANwAAAAPAAAAAAAAAAAAAAAAAJgCAABkcnMvZG93&#10;bnJldi54bWxQSwUGAAAAAAQABAD1AAAAhwM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2sg8EA&#10;AADcAAAADwAAAGRycy9kb3ducmV2LnhtbESP0YrCMBBF3wX/IYzgm6YKinSNsiwIPoii9QOGZky7&#10;NpOSRK1/bwTBtxnuvWfuLNedbcSdfKgdK5iMMxDEpdM1GwXnYjNagAgRWWPjmBQ8KcB61e8tMdfu&#10;wUe6n6IRCcIhRwVVjG0uZSgrshjGriVO2sV5izGt3kjt8ZHgtpHTLJtLizWnCxW29FdReT3dbKIc&#10;Z+T3O3O9mYuZbQ9Fw//FRqnhoPv9ARGpi1/zJ73VqX42hfczaQK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trIPBAAAA3AAAAA8AAAAAAAAAAAAAAAAAmAIAAGRycy9kb3du&#10;cmV2LnhtbFBLBQYAAAAABAAEAPUAAACGAw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bXuMEA&#10;AADcAAAADwAAAGRycy9kb3ducmV2LnhtbERPTWsCMRC9F/wPYQRvNWsLtWyNotKCHrU91NuwmW6C&#10;m8m6GXX996ZQ6G0e73Nmiz406kJd8pENTMYFKOIqWs+1ga/Pj8dXUEmQLTaRycCNEizmg4cZljZe&#10;eUeXvdQqh3Aq0YATaUutU+UoYBrHljhzP7ELKBl2tbYdXnN4aPRTUbzogJ5zg8OW1o6q4/4cDJzW&#10;JJOdm9Jqej58e7/ZSng/GDMa9ss3UEK9/Iv/3Bub5xfP8PtMvkDP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W17jBAAAA3AAAAA8AAAAAAAAAAAAAAAAAmAIAAGRycy9kb3du&#10;cmV2LnhtbFBLBQYAAAAABAAEAPUAAACGAw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>
        <w:rPr>
          <w:rFonts w:ascii="Arial" w:hAnsi="Arial" w:cs="Arial"/>
          <w:sz w:val="18"/>
        </w:rPr>
        <w:t>./</w:t>
      </w:r>
    </w:p>
    <w:p w:rsidR="004E0804" w:rsidRDefault="005467DF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0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804" w:rsidRDefault="005467DF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:rsidR="004E0804" w:rsidRDefault="005467DF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 w:rsidR="004E0804" w:rsidRDefault="005467DF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:rsidR="004E0804" w:rsidRDefault="005467DF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:rsidR="004E0804" w:rsidRDefault="004E0804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:rsidR="004E0804" w:rsidRDefault="004E0804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:rsidR="004E0804" w:rsidRDefault="004E0804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E0804" w:rsidRDefault="004E0804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E0804" w:rsidRDefault="004E0804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E0804" w:rsidRDefault="004E0804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E0804" w:rsidRDefault="004E0804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7" o:spid="_x0000_s1027" style="position:absolute;margin-left:-44.25pt;margin-top:537.15pt;width:384.75pt;height:67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743450,3181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:rsidR="004E0804" w:rsidRDefault="005467DF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:rsidR="004E0804" w:rsidRDefault="005467DF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:rsidR="004E0804" w:rsidRDefault="005467DF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:rsidR="004E0804" w:rsidRDefault="005467DF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:rsidR="004E0804" w:rsidRDefault="004E0804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:rsidR="004E0804" w:rsidRDefault="004E0804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:rsidR="004E0804" w:rsidRDefault="004E0804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:rsidR="004E0804" w:rsidRDefault="004E0804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:rsidR="004E0804" w:rsidRDefault="004E0804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:rsidR="004E0804" w:rsidRDefault="004E0804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:rsidR="004E0804" w:rsidRDefault="004E0804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IN" w:eastAsia="en-IN"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275"/>
        <w:gridCol w:w="1085"/>
        <w:gridCol w:w="1808"/>
        <w:gridCol w:w="1645"/>
        <w:gridCol w:w="1934"/>
        <w:gridCol w:w="2728"/>
      </w:tblGrid>
      <w:tr w:rsidR="004E0804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:rsidR="004E0804" w:rsidRDefault="005467DF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lastRenderedPageBreak/>
              <w:t>Ver. 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:rsidR="004E0804" w:rsidRDefault="005467DF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:rsidR="004E0804" w:rsidRDefault="005467DF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:rsidR="004E0804" w:rsidRDefault="005467DF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4E0804" w:rsidRDefault="005467DF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:rsidR="004E0804" w:rsidRDefault="005467DF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4E0804">
        <w:trPr>
          <w:cantSplit/>
          <w:trHeight w:val="273"/>
        </w:trPr>
        <w:tc>
          <w:tcPr>
            <w:tcW w:w="609" w:type="pct"/>
            <w:vAlign w:val="center"/>
          </w:tcPr>
          <w:p w:rsidR="004E0804" w:rsidRDefault="005467DF">
            <w:pPr>
              <w:pStyle w:val="TableText"/>
              <w:spacing w:after="0"/>
              <w:ind w:left="-54" w:firstLine="27"/>
              <w:jc w:val="center"/>
              <w:rPr>
                <w:rFonts w:cs="Arial"/>
                <w:lang w:val="en-IN"/>
              </w:rPr>
            </w:pPr>
            <w:r>
              <w:rPr>
                <w:rFonts w:cs="Arial"/>
                <w:lang w:val="en-IN"/>
              </w:rPr>
              <w:t>1.</w:t>
            </w:r>
            <w:r w:rsidR="00D93C36">
              <w:rPr>
                <w:rFonts w:cs="Arial"/>
                <w:lang w:val="en-IN"/>
              </w:rPr>
              <w:t>0</w:t>
            </w:r>
          </w:p>
        </w:tc>
        <w:tc>
          <w:tcPr>
            <w:tcW w:w="518" w:type="pct"/>
            <w:vAlign w:val="center"/>
          </w:tcPr>
          <w:p w:rsidR="004E0804" w:rsidRDefault="005467DF">
            <w:pPr>
              <w:pStyle w:val="TableText"/>
              <w:spacing w:after="0"/>
              <w:ind w:left="-54" w:hanging="12"/>
              <w:jc w:val="center"/>
              <w:rPr>
                <w:rFonts w:cs="Arial"/>
                <w:lang w:val="en-IN"/>
              </w:rPr>
            </w:pPr>
            <w:r>
              <w:rPr>
                <w:rFonts w:cs="Arial"/>
                <w:lang w:val="en-IN"/>
              </w:rPr>
              <w:t>16-04-21</w:t>
            </w:r>
          </w:p>
        </w:tc>
        <w:tc>
          <w:tcPr>
            <w:tcW w:w="863" w:type="pct"/>
            <w:vAlign w:val="center"/>
          </w:tcPr>
          <w:p w:rsidR="004E0804" w:rsidRDefault="00D93C36">
            <w:pPr>
              <w:pStyle w:val="TableText"/>
              <w:spacing w:after="0"/>
              <w:ind w:left="-54" w:firstLine="5"/>
              <w:jc w:val="center"/>
              <w:rPr>
                <w:rFonts w:cs="Arial"/>
                <w:lang w:val="en-IN"/>
              </w:rPr>
            </w:pPr>
            <w:r>
              <w:rPr>
                <w:rFonts w:cs="Arial"/>
                <w:lang w:val="en-IN"/>
              </w:rPr>
              <w:t>Prince Bansal</w:t>
            </w:r>
          </w:p>
        </w:tc>
        <w:tc>
          <w:tcPr>
            <w:tcW w:w="785" w:type="pct"/>
            <w:vAlign w:val="center"/>
          </w:tcPr>
          <w:p w:rsidR="004E0804" w:rsidRDefault="004E0804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4E0804" w:rsidRDefault="004E0804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4E0804" w:rsidRDefault="004E0804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4E0804">
        <w:trPr>
          <w:cantSplit/>
          <w:trHeight w:val="273"/>
        </w:trPr>
        <w:tc>
          <w:tcPr>
            <w:tcW w:w="609" w:type="pct"/>
            <w:vAlign w:val="center"/>
          </w:tcPr>
          <w:p w:rsidR="004E0804" w:rsidRDefault="004E0804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4E0804" w:rsidRDefault="004E0804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4E0804" w:rsidRDefault="004E0804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4E0804" w:rsidRDefault="004E0804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4E0804" w:rsidRDefault="004E0804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4E0804" w:rsidRDefault="004E0804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4E0804">
        <w:trPr>
          <w:cantSplit/>
          <w:trHeight w:val="273"/>
        </w:trPr>
        <w:tc>
          <w:tcPr>
            <w:tcW w:w="609" w:type="pct"/>
            <w:vAlign w:val="center"/>
          </w:tcPr>
          <w:p w:rsidR="004E0804" w:rsidRDefault="004E0804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4E0804" w:rsidRDefault="004E0804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4E0804" w:rsidRDefault="004E0804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4E0804" w:rsidRDefault="004E0804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4E0804" w:rsidRDefault="004E0804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4E0804" w:rsidRDefault="004E0804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4E0804">
        <w:trPr>
          <w:cantSplit/>
          <w:trHeight w:val="273"/>
        </w:trPr>
        <w:tc>
          <w:tcPr>
            <w:tcW w:w="609" w:type="pct"/>
            <w:vAlign w:val="center"/>
          </w:tcPr>
          <w:p w:rsidR="004E0804" w:rsidRDefault="004E0804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4E0804" w:rsidRDefault="004E0804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4E0804" w:rsidRDefault="004E0804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4E0804" w:rsidRDefault="004E0804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4E0804" w:rsidRDefault="004E0804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4E0804" w:rsidRDefault="004E0804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4E0804">
        <w:trPr>
          <w:cantSplit/>
          <w:trHeight w:val="273"/>
        </w:trPr>
        <w:tc>
          <w:tcPr>
            <w:tcW w:w="609" w:type="pct"/>
            <w:vAlign w:val="center"/>
          </w:tcPr>
          <w:p w:rsidR="004E0804" w:rsidRDefault="004E0804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4E0804" w:rsidRDefault="004E0804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4E0804" w:rsidRDefault="004E0804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4E0804" w:rsidRDefault="004E0804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4E0804" w:rsidRDefault="004E0804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4E0804" w:rsidRDefault="004E0804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4E0804" w:rsidRDefault="005467DF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:rsidR="004E0804" w:rsidRDefault="004E0804">
      <w:pPr>
        <w:ind w:left="360"/>
        <w:rPr>
          <w:rStyle w:val="Strong"/>
          <w:rFonts w:ascii="Arial" w:hAnsi="Arial" w:cs="Arial"/>
          <w:sz w:val="24"/>
          <w:szCs w:val="24"/>
        </w:rPr>
      </w:pPr>
      <w:bookmarkStart w:id="0" w:name="_GoBack"/>
      <w:bookmarkEnd w:id="0"/>
    </w:p>
    <w:p w:rsidR="004E0804" w:rsidRDefault="004E0804">
      <w:pPr>
        <w:pStyle w:val="TOCHeading1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:rsidR="004E0804" w:rsidRDefault="004E0804">
      <w:pPr>
        <w:pStyle w:val="TOCHeading1"/>
        <w:jc w:val="center"/>
        <w:rPr>
          <w:rFonts w:ascii="Arial" w:hAnsi="Arial" w:cs="Arial"/>
        </w:rPr>
      </w:pPr>
    </w:p>
    <w:p w:rsidR="004E0804" w:rsidRDefault="004E0804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513545819"/>
      <w:bookmarkStart w:id="4" w:name="_Toc311197302"/>
    </w:p>
    <w:p w:rsidR="004E0804" w:rsidRDefault="004E0804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4E0804" w:rsidRDefault="004E0804">
          <w:pPr>
            <w:pStyle w:val="TOCHeading1"/>
          </w:pPr>
        </w:p>
        <w:p w:rsidR="004E0804" w:rsidRDefault="005467DF"/>
      </w:sdtContent>
    </w:sdt>
    <w:p w:rsidR="004E0804" w:rsidRDefault="004E080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4E0804" w:rsidRDefault="004E080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4E0804" w:rsidRDefault="004E0804"/>
    <w:p w:rsidR="004E0804" w:rsidRDefault="004E0804"/>
    <w:bookmarkEnd w:id="1"/>
    <w:bookmarkEnd w:id="2"/>
    <w:bookmarkEnd w:id="3"/>
    <w:bookmarkEnd w:id="4"/>
    <w:p w:rsidR="004E0804" w:rsidRDefault="004E0804"/>
    <w:sectPr w:rsidR="004E0804">
      <w:headerReference w:type="default" r:id="rId16"/>
      <w:footerReference w:type="default" r:id="rId17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7DF" w:rsidRDefault="005467DF">
      <w:r>
        <w:separator/>
      </w:r>
    </w:p>
  </w:endnote>
  <w:endnote w:type="continuationSeparator" w:id="0">
    <w:p w:rsidR="005467DF" w:rsidRDefault="00546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0"/>
    <w:family w:val="roman"/>
    <w:pitch w:val="default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unga"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804" w:rsidRDefault="004E0804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4E0804">
      <w:tc>
        <w:tcPr>
          <w:tcW w:w="3960" w:type="dxa"/>
        </w:tcPr>
        <w:p w:rsidR="004E0804" w:rsidRDefault="005467DF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="004E0804" w:rsidRDefault="005467DF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AutoText"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AutoText"/>
                </w:docPartObj>
              </w:sdtPr>
              <w:sdtEndPr/>
              <w:sdtContent>
                <w:p w:rsidR="004E0804" w:rsidRDefault="005467DF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Page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D93C36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b/>
                      <w:sz w:val="20"/>
                      <w:szCs w:val="20"/>
                    </w:rPr>
                    <w:t xml:space="preserve"> of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D93C36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4E0804" w:rsidRDefault="004E0804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7DF" w:rsidRDefault="005467DF">
      <w:r>
        <w:separator/>
      </w:r>
    </w:p>
  </w:footnote>
  <w:footnote w:type="continuationSeparator" w:id="0">
    <w:p w:rsidR="005467DF" w:rsidRDefault="005467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804" w:rsidRDefault="004E0804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4E0804">
      <w:tc>
        <w:tcPr>
          <w:tcW w:w="6768" w:type="dxa"/>
        </w:tcPr>
        <w:p w:rsidR="004E0804" w:rsidRDefault="005467DF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:rsidR="004E0804" w:rsidRDefault="005467DF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noProof/>
              <w:sz w:val="20"/>
              <w:lang w:val="en-IN" w:eastAsia="en-IN" w:bidi="ar-SA"/>
            </w:rPr>
            <w:drawing>
              <wp:inline distT="0" distB="0" distL="0" distR="0">
                <wp:extent cx="1626235" cy="382270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E0804" w:rsidRDefault="004E0804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C0945"/>
    <w:multiLevelType w:val="multilevel"/>
    <w:tmpl w:val="0DBC0945"/>
    <w:lvl w:ilvl="0">
      <w:start w:val="1"/>
      <w:numFmt w:val="bullet"/>
      <w:pStyle w:val="BulletL1"/>
      <w:lvlText w:val="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0804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467DF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3C36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  <w:rsid w:val="52EE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color="white">
      <v:fill color="white"/>
      <v:stroke color="white" weight="2.5pt"/>
    </o:shapedefaults>
    <o:shapelayout v:ext="edit">
      <o:idmap v:ext="edit" data="1"/>
    </o:shapelayout>
  </w:shapeDefaults>
  <w:decimalSymbol w:val="."/>
  <w:listSeparator w:val=","/>
  <w15:docId w15:val="{E3B07DE5-411D-452C-B52D-DA680AF3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/>
    <w:lsdException w:name="header" w:uiPriority="0" w:unhideWhenUsed="1"/>
    <w:lsdException w:name="footer" w:unhideWhenUsed="1"/>
    <w:lsdException w:name="index heading" w:semiHidden="1" w:uiPriority="0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360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qFormat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Pr>
      <w:b/>
      <w:bCs/>
      <w:sz w:val="18"/>
      <w:szCs w:val="18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styleId="Emphasis">
    <w:name w:val="Emphasis"/>
    <w:uiPriority w:val="20"/>
    <w:qFormat/>
    <w:rPr>
      <w:b/>
      <w:bCs/>
      <w:i/>
      <w:iCs/>
      <w:color w:val="5A5A5A"/>
    </w:rPr>
  </w:style>
  <w:style w:type="character" w:styleId="FollowedHyperlink">
    <w:name w:val="FollowedHyperlink"/>
    <w:uiPriority w:val="99"/>
    <w:semiHidden/>
    <w:unhideWhenUsed/>
    <w:rPr>
      <w:color w:val="3EBBF0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styleId="Hyperlink">
    <w:name w:val="Hyperlink"/>
    <w:uiPriority w:val="99"/>
    <w:unhideWhenUsed/>
    <w:rPr>
      <w:color w:val="9454C3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</w:style>
  <w:style w:type="paragraph" w:styleId="IndexHeading">
    <w:name w:val="index heading"/>
    <w:basedOn w:val="Normal"/>
    <w:next w:val="Index1"/>
    <w:semiHidden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PageNumber">
    <w:name w:val="page number"/>
    <w:basedOn w:val="DefaultParagraphFont"/>
  </w:style>
  <w:style w:type="character" w:styleId="Strong">
    <w:name w:val="Strong"/>
    <w:uiPriority w:val="22"/>
    <w:qFormat/>
    <w:rPr>
      <w:b/>
      <w:bCs/>
      <w:spacing w:val="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900"/>
      <w:ind w:firstLine="0"/>
      <w:jc w:val="right"/>
    </w:pPr>
    <w:rPr>
      <w:i/>
      <w:iCs/>
      <w:sz w:val="24"/>
      <w:szCs w:val="24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uiPriority w:val="39"/>
    <w:unhideWhenUsed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uiPriority w:val="39"/>
    <w:unhideWhenUsed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uiPriority w:val="39"/>
    <w:unhideWhenUsed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uiPriority w:val="39"/>
    <w:unhideWhenUsed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uiPriority w:val="39"/>
    <w:unhideWhenUsed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Pr>
      <w:rFonts w:ascii="Cambria" w:eastAsia="Times New Roman" w:hAnsi="Cambria" w:cs="Times New Roman"/>
      <w:i/>
      <w:iCs/>
      <w:color w:val="7F8FA9"/>
      <w:sz w:val="20"/>
      <w:szCs w:val="20"/>
    </w:rPr>
  </w:style>
  <w:style w:type="character" w:customStyle="1" w:styleId="TitleChar">
    <w:name w:val="Title Char"/>
    <w:link w:val="Title"/>
    <w:uiPriority w:val="10"/>
    <w:rPr>
      <w:rFonts w:ascii="Cambria" w:eastAsia="Times New Roman" w:hAnsi="Cambria" w:cs="Times New Roman"/>
      <w:i/>
      <w:iCs/>
      <w:color w:val="224E76"/>
      <w:sz w:val="60"/>
      <w:szCs w:val="60"/>
    </w:rPr>
  </w:style>
  <w:style w:type="character" w:customStyle="1" w:styleId="SubtitleChar">
    <w:name w:val="Subtitle Char"/>
    <w:link w:val="Subtitle"/>
    <w:uiPriority w:val="11"/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customStyle="1" w:styleId="SubtleEmphasis1">
    <w:name w:val="Subtle Emphasis1"/>
    <w:uiPriority w:val="19"/>
    <w:qFormat/>
    <w:rPr>
      <w:i/>
      <w:iCs/>
      <w:color w:val="5A5A5A"/>
    </w:rPr>
  </w:style>
  <w:style w:type="character" w:customStyle="1" w:styleId="IntenseEmphasis1">
    <w:name w:val="Intense Emphasis1"/>
    <w:uiPriority w:val="21"/>
    <w:qFormat/>
    <w:rPr>
      <w:b/>
      <w:bCs/>
      <w:i/>
      <w:iCs/>
      <w:color w:val="629DD1"/>
      <w:sz w:val="22"/>
      <w:szCs w:val="22"/>
    </w:rPr>
  </w:style>
  <w:style w:type="character" w:customStyle="1" w:styleId="SubtleReference1">
    <w:name w:val="Subtle Reference1"/>
    <w:uiPriority w:val="31"/>
    <w:qFormat/>
    <w:rPr>
      <w:color w:val="auto"/>
      <w:u w:val="single" w:color="7F8FA9"/>
    </w:rPr>
  </w:style>
  <w:style w:type="character" w:customStyle="1" w:styleId="IntenseReference1">
    <w:name w:val="Intense Reference1"/>
    <w:uiPriority w:val="32"/>
    <w:qFormat/>
    <w:rPr>
      <w:b/>
      <w:bCs/>
      <w:color w:val="596984"/>
      <w:u w:val="single" w:color="7F8FA9"/>
    </w:rPr>
  </w:style>
  <w:style w:type="character" w:customStyle="1" w:styleId="BookTitle1">
    <w:name w:val="Book Title1"/>
    <w:uiPriority w:val="33"/>
    <w:qFormat/>
    <w:rPr>
      <w:rFonts w:ascii="Cambria" w:eastAsia="Times New Roman" w:hAnsi="Cambria" w:cs="Times New Roman"/>
      <w:b/>
      <w:bCs/>
      <w:i/>
      <w:iCs/>
      <w:color w:val="auto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paragraph" w:customStyle="1" w:styleId="LogoText">
    <w:name w:val="LogoText"/>
    <w:basedOn w:val="CommentText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character" w:customStyle="1" w:styleId="CommentTextChar">
    <w:name w:val="Comment Text Char"/>
    <w:link w:val="CommentText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BulletL1">
    <w:name w:val="Bullet_L1"/>
    <w:basedOn w:val="Normal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qFormat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Pr>
      <w:color w:val="808080"/>
    </w:rPr>
  </w:style>
  <w:style w:type="character" w:customStyle="1" w:styleId="DateChar">
    <w:name w:val="Date Char"/>
    <w:link w:val="Date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customStyle="1" w:styleId="BodyTextChar">
    <w:name w:val="Body Text Char"/>
    <w:basedOn w:val="DefaultParagraphFont"/>
    <w:uiPriority w:val="99"/>
    <w:semiHidden/>
  </w:style>
  <w:style w:type="character" w:customStyle="1" w:styleId="BodyTextChar1">
    <w:name w:val="Body Text Char1"/>
    <w:link w:val="BodyText"/>
    <w:qFormat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pPr>
      <w:spacing w:after="200" w:line="276" w:lineRule="auto"/>
    </w:pPr>
    <w:rPr>
      <w:sz w:val="22"/>
      <w:szCs w:val="22"/>
      <w:lang w:val="en-US" w:eastAsia="ja-JP"/>
    </w:rPr>
  </w:style>
  <w:style w:type="character" w:customStyle="1" w:styleId="CommentSubjectChar">
    <w:name w:val="Comment Subject Char"/>
    <w:link w:val="CommentSubject"/>
    <w:uiPriority w:val="99"/>
    <w:semiHidden/>
    <w:qFormat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qFormat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vision1">
    <w:name w:val="Revision1"/>
    <w:hidden/>
    <w:uiPriority w:val="99"/>
    <w:semiHidden/>
    <w:rPr>
      <w:sz w:val="22"/>
      <w:szCs w:val="22"/>
      <w:lang w:val="en-US" w:eastAsia="en-US" w:bidi="en-US"/>
    </w:rPr>
  </w:style>
  <w:style w:type="table" w:customStyle="1" w:styleId="GridTable4-Accent51">
    <w:name w:val="Grid Table 4 - Accent 51"/>
    <w:basedOn w:val="TableNormal"/>
    <w:uiPriority w:val="49"/>
    <w:tblPr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Pr>
      <w:color w:val="2B579A"/>
      <w:shd w:val="clear" w:color="auto" w:fill="E6E6E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10" Type="http://schemas.openxmlformats.org/officeDocument/2006/relationships/settings" Target="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F1C7E202-63FA-475B-A66B-A6964D7D14B0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4D4F28DC-871E-4802-8301-319564A15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179</TotalTime>
  <Pages>2</Pages>
  <Words>28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Benzee</cp:lastModifiedBy>
  <cp:revision>22</cp:revision>
  <cp:lastPrinted>2014-03-29T07:34:00Z</cp:lastPrinted>
  <dcterms:created xsi:type="dcterms:W3CDTF">2020-05-13T03:02:00Z</dcterms:created>
  <dcterms:modified xsi:type="dcterms:W3CDTF">2021-04-16T08:26:00Z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KSOProductBuildVer">
    <vt:lpwstr>1033-11.2.0.10101</vt:lpwstr>
  </property>
</Properties>
</file>